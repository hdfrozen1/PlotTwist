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643AA">
      <w:pPr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7299325</wp:posOffset>
                </wp:positionV>
                <wp:extent cx="186055" cy="197485"/>
                <wp:effectExtent l="0" t="0" r="12065" b="635"/>
                <wp:wrapNone/>
                <wp:docPr id="46" name="任意多边形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6055" cy="1974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6907" y="86562"/>
                            </a:cxn>
                            <a:cxn ang="0">
                              <a:pos x="119062" y="0"/>
                            </a:cxn>
                            <a:cxn ang="0">
                              <a:pos x="31943" y="86562"/>
                            </a:cxn>
                            <a:cxn ang="0">
                              <a:pos x="65339" y="154939"/>
                            </a:cxn>
                            <a:cxn ang="0">
                              <a:pos x="0" y="252413"/>
                            </a:cxn>
                            <a:cxn ang="0">
                              <a:pos x="13067" y="252413"/>
                            </a:cxn>
                            <a:cxn ang="0">
                              <a:pos x="78407" y="162940"/>
                            </a:cxn>
                            <a:cxn ang="0">
                              <a:pos x="119062" y="173124"/>
                            </a:cxn>
                            <a:cxn ang="0">
                              <a:pos x="156814" y="165123"/>
                            </a:cxn>
                            <a:cxn ang="0">
                              <a:pos x="166251" y="159303"/>
                            </a:cxn>
                            <a:cxn ang="0">
                              <a:pos x="173511" y="154939"/>
                            </a:cxn>
                            <a:cxn ang="0">
                              <a:pos x="206907" y="86562"/>
                            </a:cxn>
                            <a:cxn ang="0">
                              <a:pos x="119062" y="159303"/>
                            </a:cxn>
                            <a:cxn ang="0">
                              <a:pos x="45737" y="86562"/>
                            </a:cxn>
                            <a:cxn ang="0">
                              <a:pos x="119062" y="13820"/>
                            </a:cxn>
                            <a:cxn ang="0">
                              <a:pos x="192387" y="86562"/>
                            </a:cxn>
                            <a:cxn ang="0">
                              <a:pos x="119062" y="159303"/>
                            </a:cxn>
                            <a:cxn ang="0">
                              <a:pos x="193113" y="167305"/>
                            </a:cxn>
                            <a:cxn ang="0">
                              <a:pos x="193113" y="168032"/>
                            </a:cxn>
                            <a:cxn ang="0">
                              <a:pos x="188031" y="165123"/>
                            </a:cxn>
                            <a:cxn ang="0">
                              <a:pos x="180045" y="171669"/>
                            </a:cxn>
                            <a:cxn ang="0">
                              <a:pos x="184401" y="178216"/>
                            </a:cxn>
                            <a:cxn ang="0">
                              <a:pos x="183675" y="178216"/>
                            </a:cxn>
                            <a:cxn ang="0">
                              <a:pos x="222153" y="252413"/>
                            </a:cxn>
                            <a:cxn ang="0">
                              <a:pos x="238125" y="252413"/>
                            </a:cxn>
                            <a:cxn ang="0">
                              <a:pos x="193113" y="167305"/>
                            </a:cxn>
                            <a:cxn ang="0">
                              <a:pos x="193113" y="167305"/>
                            </a:cxn>
                            <a:cxn ang="0">
                              <a:pos x="193113" y="167305"/>
                            </a:cxn>
                          </a:cxnLst>
                          <a:pathLst>
                            <a:path w="328" h="347">
                              <a:moveTo>
                                <a:pt x="285" y="119"/>
                              </a:moveTo>
                              <a:cubicBezTo>
                                <a:pt x="285" y="53"/>
                                <a:pt x="231" y="0"/>
                                <a:pt x="164" y="0"/>
                              </a:cubicBezTo>
                              <a:cubicBezTo>
                                <a:pt x="98" y="0"/>
                                <a:pt x="44" y="53"/>
                                <a:pt x="44" y="119"/>
                              </a:cubicBezTo>
                              <a:cubicBezTo>
                                <a:pt x="44" y="157"/>
                                <a:pt x="62" y="191"/>
                                <a:pt x="90" y="213"/>
                              </a:cubicBezTo>
                              <a:cubicBezTo>
                                <a:pt x="39" y="238"/>
                                <a:pt x="4" y="289"/>
                                <a:pt x="0" y="347"/>
                              </a:cubicBezTo>
                              <a:cubicBezTo>
                                <a:pt x="18" y="347"/>
                                <a:pt x="18" y="347"/>
                                <a:pt x="18" y="347"/>
                              </a:cubicBezTo>
                              <a:cubicBezTo>
                                <a:pt x="22" y="292"/>
                                <a:pt x="58" y="244"/>
                                <a:pt x="108" y="224"/>
                              </a:cubicBezTo>
                              <a:cubicBezTo>
                                <a:pt x="123" y="232"/>
                                <a:pt x="145" y="238"/>
                                <a:pt x="164" y="238"/>
                              </a:cubicBezTo>
                              <a:cubicBezTo>
                                <a:pt x="183" y="238"/>
                                <a:pt x="201" y="234"/>
                                <a:pt x="216" y="227"/>
                              </a:cubicBezTo>
                              <a:cubicBezTo>
                                <a:pt x="229" y="219"/>
                                <a:pt x="229" y="219"/>
                                <a:pt x="229" y="219"/>
                              </a:cubicBezTo>
                              <a:cubicBezTo>
                                <a:pt x="239" y="213"/>
                                <a:pt x="239" y="213"/>
                                <a:pt x="239" y="213"/>
                              </a:cubicBezTo>
                              <a:cubicBezTo>
                                <a:pt x="267" y="191"/>
                                <a:pt x="285" y="157"/>
                                <a:pt x="285" y="119"/>
                              </a:cubicBezTo>
                              <a:close/>
                              <a:moveTo>
                                <a:pt x="164" y="219"/>
                              </a:moveTo>
                              <a:cubicBezTo>
                                <a:pt x="108" y="219"/>
                                <a:pt x="63" y="174"/>
                                <a:pt x="63" y="119"/>
                              </a:cubicBezTo>
                              <a:cubicBezTo>
                                <a:pt x="63" y="64"/>
                                <a:pt x="108" y="19"/>
                                <a:pt x="164" y="19"/>
                              </a:cubicBezTo>
                              <a:cubicBezTo>
                                <a:pt x="220" y="19"/>
                                <a:pt x="265" y="64"/>
                                <a:pt x="265" y="119"/>
                              </a:cubicBezTo>
                              <a:cubicBezTo>
                                <a:pt x="265" y="174"/>
                                <a:pt x="222" y="219"/>
                                <a:pt x="164" y="219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1"/>
                                <a:pt x="266" y="231"/>
                                <a:pt x="266" y="231"/>
                              </a:cubicBezTo>
                              <a:cubicBezTo>
                                <a:pt x="264" y="229"/>
                                <a:pt x="262" y="227"/>
                                <a:pt x="259" y="227"/>
                              </a:cubicBezTo>
                              <a:cubicBezTo>
                                <a:pt x="253" y="227"/>
                                <a:pt x="248" y="230"/>
                                <a:pt x="248" y="236"/>
                              </a:cubicBezTo>
                              <a:cubicBezTo>
                                <a:pt x="248" y="240"/>
                                <a:pt x="250" y="244"/>
                                <a:pt x="254" y="245"/>
                              </a:cubicBezTo>
                              <a:cubicBezTo>
                                <a:pt x="253" y="245"/>
                                <a:pt x="253" y="245"/>
                                <a:pt x="253" y="245"/>
                              </a:cubicBezTo>
                              <a:cubicBezTo>
                                <a:pt x="286" y="269"/>
                                <a:pt x="303" y="305"/>
                                <a:pt x="306" y="347"/>
                              </a:cubicBezTo>
                              <a:cubicBezTo>
                                <a:pt x="328" y="347"/>
                                <a:pt x="328" y="347"/>
                                <a:pt x="328" y="347"/>
                              </a:cubicBezTo>
                              <a:cubicBezTo>
                                <a:pt x="325" y="300"/>
                                <a:pt x="302" y="258"/>
                                <a:pt x="266" y="230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0"/>
                                <a:pt x="266" y="230"/>
                                <a:pt x="266" y="230"/>
                              </a:cubicBezTo>
                            </a:path>
                          </a:pathLst>
                        </a:cu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4" o:spid="_x0000_s1026" o:spt="100" style="position:absolute;left:0pt;margin-left:140.7pt;margin-top:574.75pt;height:15.55pt;width:14.65pt;z-index:251672576;mso-width-relative:page;mso-height-relative:page;" fillcolor="#262626" filled="t" stroked="f" coordsize="328,347" o:gfxdata="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7709535</wp:posOffset>
                </wp:positionV>
                <wp:extent cx="6653530" cy="15125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3530" cy="151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0BC3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Motivated and passionate third-year IT student at VTC Academy with a strong interest in game development. Looking for an internship opportunity to gain real-world experience in Unity and C# game programming, collaborate with industry professionals, and contribute to exciting game projects while learning and growing professionally.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3.5pt;margin-top:607.05pt;height:119.1pt;width:523.9pt;z-index:251668480;mso-width-relative:page;mso-height-relative:page;" filled="f" stroked="f" coordsize="21600,21600" o:gfxdata="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HjhI90AAAAOAQAADwAAAAAAAAABACAAAAAi&#10;AAAAZHJzL2Rvd25yZXYueG1sUEsBAhQAFAAAAAgAh07iQNSkSNw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20BC3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Motivated and passionate third-year IT student at VTC Academy with a strong interest in game development. Looking for an internship opportunity to gain real-world experience in Unity and C# game programming, collaborate with industry professionals, and contribute to exciting game projects while learning and growing professionally.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1374775</wp:posOffset>
                </wp:positionV>
                <wp:extent cx="2264410" cy="622935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6229350"/>
                          <a:chOff x="12682" y="3776"/>
                          <a:chExt cx="3566" cy="9810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12718" y="6621"/>
                            <a:ext cx="3272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A5652">
                              <w:pPr>
                                <w:rPr>
                                  <w:rFonts w:hint="default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2802" y="10099"/>
                            <a:ext cx="2715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3CBF5">
                              <w:pPr>
                                <w:rPr>
                                  <w:rFonts w:hint="default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hint="eastAsia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kill</w:t>
                              </w:r>
                              <w:r>
                                <w:rPr>
                                  <w:rFonts w:hint="default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2682" y="12868"/>
                            <a:ext cx="3566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0B165">
                              <w:pPr>
                                <w:rPr>
                                  <w:rFonts w:hint="eastAsia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2718" y="3776"/>
                            <a:ext cx="2046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0E652">
                              <w:pPr>
                                <w:rPr>
                                  <w:rFonts w:hint="eastAsia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创艺简粗黑" w:hAnsi="创艺简粗黑" w:eastAsia="创艺简粗黑" w:cs="创艺简粗黑"/>
                                  <w:color w:val="FFFFFF" w:themeColor="background1"/>
                                  <w:sz w:val="34"/>
                                  <w:szCs w:val="3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-42.05pt;margin-top:108.25pt;height:490.5pt;width:178.3pt;z-index:251661312;mso-width-relative:page;mso-height-relative:page;" coordorigin="12682,3776" coordsize="3566,9810" o:gfxdata="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lS2MnNwAAAAMAQAADwAA&#10;AAAAAAABACAAAAAiAAAAZHJzL2Rvd25yZXYueG1sUEsBAhQAFAAAAAgAh07iQF3YvLgvAwAAPg0A&#10;AA4AAAAAAAAAAQAgAAAAKwEAAGRycy9lMm9Eb2MueG1sUEsFBgAAAAAGAAYAWQEAAMwGAAAAAA==&#10;">
                <o:lock v:ext="edit" aspectratio="f"/>
                <v:shape id="文本框 8" o:spid="_x0000_s1026" o:spt="202" type="#_x0000_t202" style="position:absolute;left:12718;top:6621;height:718;width:3272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47A5652">
                        <w:pPr>
                          <w:rPr>
                            <w:rFonts w:hint="default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Projects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2802;top:10099;height:718;width:271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B73CBF5">
                        <w:pPr>
                          <w:rPr>
                            <w:rFonts w:hint="default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hint="eastAsia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kill</w:t>
                        </w:r>
                        <w:r>
                          <w:rPr>
                            <w:rFonts w:hint="default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2682;top:12868;height:718;width:3566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BC0B165">
                        <w:pPr>
                          <w:rPr>
                            <w:rFonts w:hint="eastAsia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Evaluation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12718;top:3776;height:718;width:204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190E652">
                        <w:pPr>
                          <w:rPr>
                            <w:rFonts w:hint="eastAsia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创艺简粗黑" w:hAnsi="创艺简粗黑" w:eastAsia="创艺简粗黑" w:cs="创艺简粗黑"/>
                            <w:color w:val="FFFFFF" w:themeColor="background1"/>
                            <w:sz w:val="34"/>
                            <w:szCs w:val="3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7239000</wp:posOffset>
                </wp:positionV>
                <wp:extent cx="6521450" cy="340360"/>
                <wp:effectExtent l="0" t="6350" r="12700" b="1524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450" cy="340360"/>
                          <a:chOff x="3684" y="3989"/>
                          <a:chExt cx="10270" cy="536"/>
                        </a:xfrm>
                      </wpg:grpSpPr>
                      <wps:wsp>
                        <wps:cNvPr id="38" name="矩形 22"/>
                        <wps:cNvSpPr/>
                        <wps:spPr>
                          <a:xfrm>
                            <a:off x="6103" y="4039"/>
                            <a:ext cx="7851" cy="4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40"/>
                        <wps:cNvSpPr/>
                        <wps:spPr>
                          <a:xfrm>
                            <a:off x="3684" y="4039"/>
                            <a:ext cx="3973" cy="435"/>
                          </a:xfrm>
                          <a:prstGeom prst="rect">
                            <a:avLst/>
                          </a:prstGeom>
                          <a:solidFill>
                            <a:srgbClr val="6A75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21"/>
                        <wps:cNvSpPr/>
                        <wps:spPr>
                          <a:xfrm>
                            <a:off x="7369" y="3989"/>
                            <a:ext cx="536" cy="536"/>
                          </a:xfrm>
                          <a:prstGeom prst="ellipse">
                            <a:avLst/>
                          </a:prstGeom>
                          <a:solidFill>
                            <a:srgbClr val="6A7589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-49.75pt;margin-top:570pt;height:26.8pt;width:513.5pt;z-index:251660288;mso-width-relative:page;mso-height-relative:page;" coordorigin="3684,3989" coordsize="10270,536" o:gfxdata="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MkUvwzbAAAADQEAAA8AAAAAAAAAAQAgAAAAIgAAAGRycy9kb3ducmV2LnhtbFBLAQIUABQA&#10;AAAIAIdO4kDEYJlOfAMAACoMAAAOAAAAAAAAAAEAIAAAACoBAABkcnMvZTJvRG9jLnhtbFBLBQYA&#10;AAAABgAGAFkBAAAYBwAAAAA=&#10;">
                <o:lock v:ext="edit" aspectratio="f"/>
                <v:rect id="矩形 22" o:spid="_x0000_s1026" o:spt="1" style="position:absolute;left:6103;top:4039;height:435;width:7851;v-text-anchor:middle;" fillcolor="#D9D9D9 [2732]" filled="t" stroked="f" coordsize="21600,21600" o:gfxdata="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za3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0" o:spid="_x0000_s1026" o:spt="1" style="position:absolute;left:3684;top:4039;height:435;width:3973;v-text-anchor:middle;" fillcolor="#6A7589" filled="t" stroked="f" coordsize="21600,21600" o:gfxdata="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hfe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21" o:spid="_x0000_s1026" o:spt="3" type="#_x0000_t3" style="position:absolute;left:7369;top:3989;height:536;width:536;v-text-anchor:middle;" fillcolor="#6A7589" filled="t" stroked="t" coordsize="21600,21600" o:gfxdata="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4o0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-1278890</wp:posOffset>
                </wp:positionH>
                <wp:positionV relativeFrom="paragraph">
                  <wp:posOffset>-852170</wp:posOffset>
                </wp:positionV>
                <wp:extent cx="7715250" cy="10886440"/>
                <wp:effectExtent l="130810" t="162560" r="135890" b="1714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100.7pt;margin-top:-67.1pt;height:857.2pt;width:607.5pt;z-index:-251653120;v-text-anchor:middle;mso-width-relative:page;mso-height-relative:page;" fillcolor="#FFFFFF [3212]" filled="t" stroked="f" coordsize="21600,21600" o:gfxdata="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jAq/rN0AAAAPAQAADwAAAAAA&#10;AAABACAAAAAiAAAAZHJzL2Rvd25yZXYueG1sUEsBAhQAFAAAAAgAh07iQJv+guK5AgAAgAUAAA4A&#10;AAAAAAAAAQAgAAAALAEAAGRycy9lMm9Eb2MueG1sUEsFBgAAAAAGAAYAWQEAAFcGAAAAAA=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5970905</wp:posOffset>
                </wp:positionV>
                <wp:extent cx="6634480" cy="11436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114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68F8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Game programming with Unity.</w:t>
                            </w:r>
                          </w:p>
                          <w:p w14:paraId="764B039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Programing language: C#.</w:t>
                            </w:r>
                          </w:p>
                          <w:p w14:paraId="184761C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Use Githud.</w:t>
                            </w:r>
                          </w:p>
                          <w:p w14:paraId="2999CF7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S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oft skills: Team collaboration, Self-learning &amp; continuous improvement.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597674F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B9F435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51.9pt;margin-top:470.15pt;height:90.05pt;width:522.4pt;z-index:251665408;mso-width-relative:page;mso-height-relative:page;" filled="f" stroked="f" coordsize="21600,21600" o:gfxdata="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G/Mp/dAAAADQEAAA8AAAAAAAAAAQAgAAAAIgAA&#10;AGRycy9kb3ducmV2LnhtbFBLAQIUABQAAAAIAIdO4kB7oljR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FF68F8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Game programming with Unity.</w:t>
                      </w:r>
                    </w:p>
                    <w:p w14:paraId="764B039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Programing language: C#.</w:t>
                      </w:r>
                    </w:p>
                    <w:p w14:paraId="184761C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Use Githud.</w:t>
                      </w:r>
                    </w:p>
                    <w:p w14:paraId="2999CF7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S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oft skills: Team collaboration, Self-learning &amp; continuous improvement.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</w:t>
                      </w:r>
                    </w:p>
                    <w:p w14:paraId="597674F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3B9F4358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5478780</wp:posOffset>
                </wp:positionV>
                <wp:extent cx="6521450" cy="340360"/>
                <wp:effectExtent l="0" t="6350" r="12700" b="1524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450" cy="340360"/>
                          <a:chOff x="3684" y="3989"/>
                          <a:chExt cx="10270" cy="536"/>
                        </a:xfrm>
                      </wpg:grpSpPr>
                      <wps:wsp>
                        <wps:cNvPr id="33" name="矩形 22"/>
                        <wps:cNvSpPr/>
                        <wps:spPr>
                          <a:xfrm>
                            <a:off x="6103" y="4039"/>
                            <a:ext cx="7851" cy="4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40"/>
                        <wps:cNvSpPr/>
                        <wps:spPr>
                          <a:xfrm>
                            <a:off x="3684" y="4039"/>
                            <a:ext cx="2907" cy="435"/>
                          </a:xfrm>
                          <a:prstGeom prst="rect">
                            <a:avLst/>
                          </a:prstGeom>
                          <a:solidFill>
                            <a:srgbClr val="6A75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21"/>
                        <wps:cNvSpPr/>
                        <wps:spPr>
                          <a:xfrm>
                            <a:off x="6289" y="3989"/>
                            <a:ext cx="536" cy="536"/>
                          </a:xfrm>
                          <a:prstGeom prst="ellipse">
                            <a:avLst/>
                          </a:prstGeom>
                          <a:solidFill>
                            <a:srgbClr val="6A7589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-47.95pt;margin-top:431.4pt;height:26.8pt;width:513.5pt;z-index:251660288;mso-width-relative:page;mso-height-relative:page;" coordorigin="3684,3989" coordsize="10270,536" o:gfxdata="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p6UzYdsAAAALAQAADwAAAAAAAAABACAAAAAiAAAAZHJzL2Rvd25yZXYueG1sUEsB&#10;AhQAFAAAAAgAh07iQDLiw3CBAwAAKgwAAA4AAAAAAAAAAQAgAAAAKgEAAGRycy9lMm9Eb2MueG1s&#10;UEsFBgAAAAAGAAYAWQEAAB0HAAAAAA==&#10;">
                <o:lock v:ext="edit" aspectratio="f"/>
                <v:rect id="矩形 22" o:spid="_x0000_s1026" o:spt="1" style="position:absolute;left:6103;top:4039;height:435;width:7851;v-text-anchor:middle;" fillcolor="#D9D9D9 [2732]" filled="t" stroked="f" coordsize="21600,21600" o:gfxdata="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T+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0" o:spid="_x0000_s1026" o:spt="1" style="position:absolute;left:3684;top:4039;height:435;width:2907;v-text-anchor:middle;" fillcolor="#6A7589" filled="t" stroked="f" coordsize="21600,21600" o:gfxdata="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afD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21" o:spid="_x0000_s1026" o:spt="3" type="#_x0000_t3" style="position:absolute;left:6289;top:3989;height:536;width:536;v-text-anchor:middle;" fillcolor="#6A7589" filled="t" stroked="t" coordsize="21600,21600" o:gfxdata="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dIT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3266440</wp:posOffset>
                </wp:positionV>
                <wp:extent cx="6521450" cy="340360"/>
                <wp:effectExtent l="0" t="6350" r="12700" b="1524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450" cy="340360"/>
                          <a:chOff x="3684" y="3989"/>
                          <a:chExt cx="10270" cy="536"/>
                        </a:xfrm>
                      </wpg:grpSpPr>
                      <wps:wsp>
                        <wps:cNvPr id="30" name="矩形 22"/>
                        <wps:cNvSpPr/>
                        <wps:spPr>
                          <a:xfrm>
                            <a:off x="6103" y="4039"/>
                            <a:ext cx="7851" cy="4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40"/>
                        <wps:cNvSpPr/>
                        <wps:spPr>
                          <a:xfrm>
                            <a:off x="3684" y="4039"/>
                            <a:ext cx="3675" cy="435"/>
                          </a:xfrm>
                          <a:prstGeom prst="rect">
                            <a:avLst/>
                          </a:prstGeom>
                          <a:solidFill>
                            <a:srgbClr val="6A75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椭圆 21"/>
                        <wps:cNvSpPr/>
                        <wps:spPr>
                          <a:xfrm>
                            <a:off x="6908" y="3989"/>
                            <a:ext cx="536" cy="536"/>
                          </a:xfrm>
                          <a:prstGeom prst="ellipse">
                            <a:avLst/>
                          </a:prstGeom>
                          <a:solidFill>
                            <a:srgbClr val="6A7589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-46.15pt;margin-top:257.2pt;height:26.8pt;width:513.5pt;z-index:251660288;mso-width-relative:page;mso-height-relative:page;" coordorigin="3684,3989" coordsize="10270,536" o:gfxdata="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xKw1A3AAAAAsBAAAPAAAAAAAAAAEAIAAAACIAAABkcnMvZG93bnJldi54&#10;bWxQSwECFAAUAAAACACHTuJARP9IF4UDAAAqDAAADgAAAAAAAAABACAAAAArAQAAZHJzL2Uyb0Rv&#10;Yy54bWxQSwUGAAAAAAYABgBZAQAAIgcAAAAA&#10;">
                <o:lock v:ext="edit" aspectratio="f"/>
                <v:rect id="矩形 22" o:spid="_x0000_s1026" o:spt="1" style="position:absolute;left:6103;top:4039;height:435;width:7851;v-text-anchor:middle;" fillcolor="#D9D9D9 [2732]" filled="t" stroked="f" coordsize="21600,21600" o:gfxdata="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6H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0" o:spid="_x0000_s1026" o:spt="1" style="position:absolute;left:3684;top:4039;height:435;width:3675;v-text-anchor:middle;" fillcolor="#6A7589" filled="t" stroked="f" coordsize="21600,21600" o:gfxdata="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zDo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21" o:spid="_x0000_s1026" o:spt="3" type="#_x0000_t3" style="position:absolute;left:6908;top:3989;height:536;width:536;v-text-anchor:middle;" fillcolor="#6A7589" filled="t" stroked="t" coordsize="21600,21600" o:gfxdata="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xOT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-508635</wp:posOffset>
                </wp:positionV>
                <wp:extent cx="5532120" cy="171577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120" cy="1715770"/>
                          <a:chOff x="9358" y="536"/>
                          <a:chExt cx="8712" cy="2702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 rot="0">
                            <a:off x="9477" y="2095"/>
                            <a:ext cx="8593" cy="1143"/>
                            <a:chOff x="17332" y="4952"/>
                            <a:chExt cx="8593" cy="1143"/>
                          </a:xfrm>
                        </wpg:grpSpPr>
                        <wps:wsp>
                          <wps:cNvPr id="13" name="文本框 87"/>
                          <wps:cNvSpPr txBox="1"/>
                          <wps:spPr>
                            <a:xfrm>
                              <a:off x="17332" y="4952"/>
                              <a:ext cx="8593" cy="11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58C182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Born：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26-10-2004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Mobile：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0989507289</w:t>
                                </w:r>
                              </w:p>
                              <w:p w14:paraId="0E81DC6A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Microsoft YaHei" w:hAnsi="Microsoft YaHei" w:eastAsia="Microsoft YaHei"/>
                                    <w:b w:val="0"/>
                                    <w:bCs w:val="0"/>
                                    <w:color w:val="1F4E79" w:themeColor="accent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Address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Ba Vi, Ha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Noi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Email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huongchudinh204@gmail.com</w:t>
                                </w:r>
                              </w:p>
                              <w:p w14:paraId="19AD93AB">
                                <w:pPr>
                                  <w:snapToGrid w:val="0"/>
                                  <w:jc w:val="left"/>
                                  <w:rPr>
                                    <w:rFonts w:hint="eastAsia" w:ascii="Microsoft YaHei" w:hAnsi="Microsoft YaHei" w:eastAsia="Microsoft YaHei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78" name="组合 21"/>
                          <wpg:cNvGrpSpPr/>
                          <wpg:grpSpPr>
                            <a:xfrm rot="0">
                              <a:off x="17361" y="5100"/>
                              <a:ext cx="4001" cy="811"/>
                              <a:chOff x="1391" y="1799"/>
                              <a:chExt cx="4001" cy="811"/>
                            </a:xfrm>
                            <a:solidFill>
                              <a:srgbClr val="1F4E79"/>
                            </a:solidFill>
                          </wpg:grpSpPr>
                          <wps:wsp>
                            <wps:cNvPr id="156" name="圆角矩形 1"/>
                            <wps:cNvSpPr/>
                            <wps:spPr>
                              <a:xfrm>
                                <a:off x="1391" y="1799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A7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圆角矩形 6"/>
                            <wps:cNvSpPr/>
                            <wps:spPr>
                              <a:xfrm>
                                <a:off x="1391" y="2351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A7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7" name="圆角矩形 16"/>
                            <wps:cNvSpPr/>
                            <wps:spPr>
                              <a:xfrm>
                                <a:off x="5133" y="1799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A7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圆角矩形 20"/>
                            <wps:cNvSpPr/>
                            <wps:spPr>
                              <a:xfrm>
                                <a:off x="5133" y="2351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A7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" name="组合 15"/>
                          <wpg:cNvGrpSpPr/>
                          <wpg:grpSpPr>
                            <a:xfrm rot="0">
                              <a:off x="17405" y="5147"/>
                              <a:ext cx="3913" cy="726"/>
                              <a:chOff x="1317" y="2366"/>
                              <a:chExt cx="3913" cy="726"/>
                            </a:xfrm>
                          </wpg:grpSpPr>
                          <wpg:grpSp>
                            <wpg:cNvPr id="82" name="组合 26"/>
                            <wpg:cNvGrpSpPr/>
                            <wpg:grpSpPr>
                              <a:xfrm rot="0">
                                <a:off x="1327" y="2371"/>
                                <a:ext cx="3903" cy="721"/>
                                <a:chOff x="1319" y="2058"/>
                                <a:chExt cx="3903" cy="721"/>
                              </a:xfrm>
                            </wpg:grpSpPr>
                            <wps:wsp>
                              <wps:cNvPr id="11" name="任意多边形 8"/>
                              <wps:cNvSpPr/>
                              <wps:spPr>
                                <a:xfrm flipH="1">
                                  <a:off x="1319" y="2595"/>
                                  <a:ext cx="141" cy="18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1" y="109"/>
                                    </a:cxn>
                                    <a:cxn ang="0">
                                      <a:pos x="0" y="41"/>
                                    </a:cxn>
                                    <a:cxn ang="0">
                                      <a:pos x="41" y="0"/>
                                    </a:cxn>
                                    <a:cxn ang="0">
                                      <a:pos x="82" y="41"/>
                                    </a:cxn>
                                    <a:cxn ang="0">
                                      <a:pos x="41" y="109"/>
                                    </a:cxn>
                                    <a:cxn ang="0">
                                      <a:pos x="41" y="14"/>
                                    </a:cxn>
                                    <a:cxn ang="0">
                                      <a:pos x="13" y="41"/>
                                    </a:cxn>
                                    <a:cxn ang="0">
                                      <a:pos x="41" y="69"/>
                                    </a:cxn>
                                    <a:cxn ang="0">
                                      <a:pos x="68" y="41"/>
                                    </a:cxn>
                                    <a:cxn ang="0">
                                      <a:pos x="41" y="14"/>
                                    </a:cxn>
                                    <a:cxn ang="0">
                                      <a:pos x="41" y="14"/>
                                    </a:cxn>
                                    <a:cxn ang="0">
                                      <a:pos x="41" y="14"/>
                                    </a:cxn>
                                  </a:cxnLst>
                                  <a:pathLst>
                                    <a:path w="82" h="109">
                                      <a:moveTo>
                                        <a:pt x="41" y="109"/>
                                      </a:moveTo>
                                      <a:cubicBezTo>
                                        <a:pt x="41" y="109"/>
                                        <a:pt x="0" y="64"/>
                                        <a:pt x="0" y="41"/>
                                      </a:cubicBezTo>
                                      <a:cubicBezTo>
                                        <a:pt x="0" y="19"/>
                                        <a:pt x="18" y="0"/>
                                        <a:pt x="41" y="0"/>
                                      </a:cubicBezTo>
                                      <a:cubicBezTo>
                                        <a:pt x="63" y="0"/>
                                        <a:pt x="82" y="19"/>
                                        <a:pt x="82" y="41"/>
                                      </a:cubicBezTo>
                                      <a:cubicBezTo>
                                        <a:pt x="82" y="64"/>
                                        <a:pt x="41" y="109"/>
                                        <a:pt x="41" y="109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26" y="14"/>
                                        <a:pt x="13" y="26"/>
                                        <a:pt x="13" y="41"/>
                                      </a:cubicBezTo>
                                      <a:cubicBezTo>
                                        <a:pt x="13" y="56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6"/>
                                        <a:pt x="68" y="41"/>
                                      </a:cubicBezTo>
                                      <a:cubicBezTo>
                                        <a:pt x="68" y="26"/>
                                        <a:pt x="56" y="14"/>
                                        <a:pt x="41" y="14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5" name="任意多边形 2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60" y="2058"/>
                                  <a:ext cx="154" cy="1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4" y="36"/>
                                    </a:cxn>
                                    <a:cxn ang="0">
                                      <a:pos x="36" y="44"/>
                                    </a:cxn>
                                    <a:cxn ang="0">
                                      <a:pos x="24" y="36"/>
                                    </a:cxn>
                                    <a:cxn ang="0">
                                      <a:pos x="16" y="24"/>
                                    </a:cxn>
                                    <a:cxn ang="0">
                                      <a:pos x="24" y="16"/>
                                    </a:cxn>
                                    <a:cxn ang="0">
                                      <a:pos x="12" y="0"/>
                                    </a:cxn>
                                    <a:cxn ang="0">
                                      <a:pos x="0" y="12"/>
                                    </a:cxn>
                                    <a:cxn ang="0">
                                      <a:pos x="16" y="44"/>
                                    </a:cxn>
                                    <a:cxn ang="0">
                                      <a:pos x="48" y="60"/>
                                    </a:cxn>
                                    <a:cxn ang="0">
                                      <a:pos x="60" y="48"/>
                                    </a:cxn>
                                    <a:cxn ang="0">
                                      <a:pos x="44" y="36"/>
                                    </a:cxn>
                                  </a:cxnLst>
                                  <a:pathLst>
                                    <a:path w="60" h="60">
                                      <a:moveTo>
                                        <a:pt x="44" y="36"/>
                                      </a:moveTo>
                                      <a:cubicBezTo>
                                        <a:pt x="40" y="40"/>
                                        <a:pt x="40" y="44"/>
                                        <a:pt x="36" y="44"/>
                                      </a:cubicBezTo>
                                      <a:cubicBezTo>
                                        <a:pt x="32" y="44"/>
                                        <a:pt x="28" y="40"/>
                                        <a:pt x="24" y="36"/>
                                      </a:cubicBezTo>
                                      <a:cubicBezTo>
                                        <a:pt x="20" y="32"/>
                                        <a:pt x="16" y="28"/>
                                        <a:pt x="16" y="24"/>
                                      </a:cubicBezTo>
                                      <a:cubicBezTo>
                                        <a:pt x="16" y="20"/>
                                        <a:pt x="20" y="20"/>
                                        <a:pt x="24" y="16"/>
                                      </a:cubicBezTo>
                                      <a:cubicBezTo>
                                        <a:pt x="28" y="12"/>
                                        <a:pt x="16" y="0"/>
                                        <a:pt x="12" y="0"/>
                                      </a:cubicBezTo>
                                      <a:cubicBezTo>
                                        <a:pt x="8" y="0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20"/>
                                        <a:pt x="8" y="36"/>
                                        <a:pt x="16" y="44"/>
                                      </a:cubicBezTo>
                                      <a:cubicBezTo>
                                        <a:pt x="24" y="52"/>
                                        <a:pt x="40" y="60"/>
                                        <a:pt x="48" y="60"/>
                                      </a:cubicBezTo>
                                      <a:cubicBezTo>
                                        <a:pt x="48" y="60"/>
                                        <a:pt x="60" y="52"/>
                                        <a:pt x="60" y="48"/>
                                      </a:cubicBezTo>
                                      <a:cubicBezTo>
                                        <a:pt x="60" y="44"/>
                                        <a:pt x="48" y="32"/>
                                        <a:pt x="44" y="3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" name="任意多边形 21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5048" y="2623"/>
                                  <a:ext cx="174" cy="12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55239615"/>
                                    </a:cxn>
                                    <a:cxn ang="0">
                                      <a:pos x="70554995" y="91800084"/>
                                    </a:cxn>
                                    <a:cxn ang="0">
                                      <a:pos x="113338490" y="126878200"/>
                                    </a:cxn>
                                    <a:cxn ang="0">
                                      <a:pos x="156121986" y="91800084"/>
                                    </a:cxn>
                                    <a:cxn ang="0">
                                      <a:pos x="226676981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226676981" y="35824128"/>
                                    </a:cxn>
                                    <a:cxn ang="0">
                                      <a:pos x="226676981" y="141059338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35824128"/>
                                    </a:cxn>
                                    <a:cxn ang="0">
                                      <a:pos x="63800117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0" y="21643852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226676981" y="0"/>
                                    </a:cxn>
                                    <a:cxn ang="0">
                                      <a:pos x="226676981" y="21643852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</a:cxnLst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7" name="任意多边形 11"/>
                            <wps:cNvSpPr>
                              <a:spLocks noChangeAspect="1"/>
                            </wps:cNvSpPr>
                            <wps:spPr>
                              <a:xfrm>
                                <a:off x="1317" y="2366"/>
                                <a:ext cx="168" cy="1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7633" y="0"/>
                                  </a:cxn>
                                  <a:cxn ang="0">
                                    <a:pos x="0" y="108266"/>
                                  </a:cxn>
                                  <a:cxn ang="0">
                                    <a:pos x="107633" y="215900"/>
                                  </a:cxn>
                                  <a:cxn ang="0">
                                    <a:pos x="215900" y="108266"/>
                                  </a:cxn>
                                  <a:cxn ang="0">
                                    <a:pos x="107633" y="0"/>
                                  </a:cxn>
                                  <a:cxn ang="0">
                                    <a:pos x="107633" y="200704"/>
                                  </a:cxn>
                                  <a:cxn ang="0">
                                    <a:pos x="15195" y="108266"/>
                                  </a:cxn>
                                  <a:cxn ang="0">
                                    <a:pos x="107633" y="15828"/>
                                  </a:cxn>
                                  <a:cxn ang="0">
                                    <a:pos x="200071" y="108266"/>
                                  </a:cxn>
                                  <a:cxn ang="0">
                                    <a:pos x="107633" y="200704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07633" y="108266"/>
                                  </a:cxn>
                                  <a:cxn ang="0">
                                    <a:pos x="107633" y="54449"/>
                                  </a:cxn>
                                  <a:cxn ang="0">
                                    <a:pos x="100035" y="46219"/>
                                  </a:cxn>
                                  <a:cxn ang="0">
                                    <a:pos x="92438" y="54449"/>
                                  </a:cxn>
                                  <a:cxn ang="0">
                                    <a:pos x="92438" y="115864"/>
                                  </a:cxn>
                                  <a:cxn ang="0">
                                    <a:pos x="100035" y="123461"/>
                                  </a:cxn>
                                  <a:cxn ang="0">
                                    <a:pos x="146254" y="123461"/>
                                  </a:cxn>
                                  <a:cxn ang="0">
                                    <a:pos x="153852" y="115864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46254" y="108266"/>
                                  </a:cxn>
                                </a:cxnLst>
                                <a:pathLst>
                                  <a:path w="341" h="341">
                                    <a:moveTo>
                                      <a:pt x="170" y="0"/>
                                    </a:moveTo>
                                    <a:cubicBezTo>
                                      <a:pt x="76" y="0"/>
                                      <a:pt x="0" y="77"/>
                                      <a:pt x="0" y="171"/>
                                    </a:cubicBezTo>
                                    <a:cubicBezTo>
                                      <a:pt x="0" y="265"/>
                                      <a:pt x="76" y="341"/>
                                      <a:pt x="170" y="341"/>
                                    </a:cubicBezTo>
                                    <a:cubicBezTo>
                                      <a:pt x="264" y="341"/>
                                      <a:pt x="341" y="265"/>
                                      <a:pt x="341" y="171"/>
                                    </a:cubicBezTo>
                                    <a:cubicBezTo>
                                      <a:pt x="341" y="77"/>
                                      <a:pt x="264" y="0"/>
                                      <a:pt x="170" y="0"/>
                                    </a:cubicBezTo>
                                    <a:close/>
                                    <a:moveTo>
                                      <a:pt x="170" y="317"/>
                                    </a:moveTo>
                                    <a:cubicBezTo>
                                      <a:pt x="90" y="317"/>
                                      <a:pt x="24" y="251"/>
                                      <a:pt x="24" y="171"/>
                                    </a:cubicBezTo>
                                    <a:cubicBezTo>
                                      <a:pt x="24" y="90"/>
                                      <a:pt x="90" y="25"/>
                                      <a:pt x="170" y="25"/>
                                    </a:cubicBezTo>
                                    <a:cubicBezTo>
                                      <a:pt x="251" y="25"/>
                                      <a:pt x="316" y="90"/>
                                      <a:pt x="316" y="171"/>
                                    </a:cubicBezTo>
                                    <a:cubicBezTo>
                                      <a:pt x="316" y="251"/>
                                      <a:pt x="251" y="317"/>
                                      <a:pt x="170" y="317"/>
                                    </a:cubicBezTo>
                                    <a:close/>
                                    <a:moveTo>
                                      <a:pt x="231" y="171"/>
                                    </a:moveTo>
                                    <a:cubicBezTo>
                                      <a:pt x="170" y="171"/>
                                      <a:pt x="170" y="171"/>
                                      <a:pt x="170" y="171"/>
                                    </a:cubicBezTo>
                                    <a:cubicBezTo>
                                      <a:pt x="170" y="86"/>
                                      <a:pt x="170" y="86"/>
                                      <a:pt x="170" y="86"/>
                                    </a:cubicBezTo>
                                    <a:cubicBezTo>
                                      <a:pt x="170" y="79"/>
                                      <a:pt x="165" y="73"/>
                                      <a:pt x="158" y="73"/>
                                    </a:cubicBezTo>
                                    <a:cubicBezTo>
                                      <a:pt x="151" y="73"/>
                                      <a:pt x="146" y="79"/>
                                      <a:pt x="146" y="86"/>
                                    </a:cubicBezTo>
                                    <a:cubicBezTo>
                                      <a:pt x="146" y="183"/>
                                      <a:pt x="146" y="183"/>
                                      <a:pt x="146" y="183"/>
                                    </a:cubicBezTo>
                                    <a:cubicBezTo>
                                      <a:pt x="146" y="190"/>
                                      <a:pt x="151" y="195"/>
                                      <a:pt x="158" y="195"/>
                                    </a:cubicBezTo>
                                    <a:cubicBezTo>
                                      <a:pt x="231" y="195"/>
                                      <a:pt x="231" y="195"/>
                                      <a:pt x="231" y="195"/>
                                    </a:cubicBezTo>
                                    <a:cubicBezTo>
                                      <a:pt x="238" y="195"/>
                                      <a:pt x="243" y="190"/>
                                      <a:pt x="243" y="183"/>
                                    </a:cubicBezTo>
                                    <a:cubicBezTo>
                                      <a:pt x="243" y="176"/>
                                      <a:pt x="238" y="171"/>
                                      <a:pt x="231" y="171"/>
                                    </a:cubicBezTo>
                                    <a:close/>
                                    <a:moveTo>
                                      <a:pt x="231" y="171"/>
                                    </a:moveTo>
                                    <a:cubicBezTo>
                                      <a:pt x="231" y="171"/>
                                      <a:pt x="231" y="171"/>
                                      <a:pt x="231" y="17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66" name="组合 66"/>
                        <wpg:cNvGrpSpPr/>
                        <wpg:grpSpPr>
                          <a:xfrm rot="0">
                            <a:off x="9358" y="536"/>
                            <a:ext cx="7197" cy="1417"/>
                            <a:chOff x="4612" y="1009"/>
                            <a:chExt cx="7197" cy="1417"/>
                          </a:xfrm>
                        </wpg:grpSpPr>
                        <wps:wsp>
                          <wps:cNvPr id="26" name="文本框 97"/>
                          <wps:cNvSpPr txBox="1"/>
                          <wps:spPr>
                            <a:xfrm>
                              <a:off x="4612" y="1836"/>
                              <a:ext cx="6807" cy="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D32CB"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5D575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Career Objective：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Game Developer Intern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5"/>
                          <wps:cNvSpPr txBox="1"/>
                          <wps:spPr>
                            <a:xfrm>
                              <a:off x="4612" y="1009"/>
                              <a:ext cx="7197" cy="9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D785A">
                                <w:pPr>
                                  <w:rPr>
                                    <w:rFonts w:hint="default"/>
                                    <w:sz w:val="52"/>
                                    <w:szCs w:val="5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aps w:val="0"/>
                                    <w:color w:val="333333"/>
                                    <w:spacing w:val="0"/>
                                    <w:sz w:val="52"/>
                                    <w:szCs w:val="52"/>
                                    <w:shd w:val="clear" w:fill="FFFFFF"/>
                                    <w:lang w:val="en-US" w:eastAsia="zh-CN"/>
                                  </w:rPr>
                                  <w:t>Chu Đình Hưởng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50.45pt;margin-top:-40.05pt;height:135.1pt;width:435.6pt;z-index:251664384;mso-width-relative:page;mso-height-relative:page;" coordorigin="9358,536" coordsize="8712,2702" o:gfxdata="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">
                <o:lock v:ext="edit" aspectratio="f"/>
                <v:group id="组合 98" o:spid="_x0000_s1026" o:spt="203" style="position:absolute;left:9477;top:2095;height:1143;width:8593;" coordorigin="17332,4952" coordsize="8593,1143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7" o:spid="_x0000_s1026" o:spt="202" type="#_x0000_t202" style="position:absolute;left:17332;top:4952;height:1143;width:8593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A58C182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Born：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26-10-2004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Mobile：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0989507289</w:t>
                          </w:r>
                        </w:p>
                        <w:p w14:paraId="0E81DC6A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default" w:ascii="Microsoft YaHei" w:hAnsi="Microsoft YaHei" w:eastAsia="Microsoft YaHei"/>
                              <w:b w:val="0"/>
                              <w:bCs w:val="0"/>
                              <w:color w:val="1F4E79" w:themeColor="accent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Address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Ba Vi, Ha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Noi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   Email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huongchudinh204@gmail.com</w:t>
                          </w:r>
                        </w:p>
                        <w:p w14:paraId="19AD93AB">
                          <w:pPr>
                            <w:snapToGrid w:val="0"/>
                            <w:jc w:val="left"/>
                            <w:rPr>
                              <w:rFonts w:hint="eastAsia" w:ascii="Microsoft YaHei" w:hAnsi="Microsoft YaHei" w:eastAsia="Microsoft YaHei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21" o:spid="_x0000_s1026" o:spt="203" style="position:absolute;left:17361;top:5100;height:811;width:4001;" coordorigin="1391,1799" coordsize="4001,811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圆角矩形 1" o:spid="_x0000_s1026" o:spt="2" style="position:absolute;left:1391;top:1799;height:259;width:259;v-text-anchor:middle;" fillcolor="#6A7589" filled="t" stroked="f" coordsize="21600,21600" arcsize="0.166666666666667" o:gfxdata="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Lnv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6" o:spid="_x0000_s1026" o:spt="2" style="position:absolute;left:1391;top:2351;height:259;width:259;v-text-anchor:middle;" fillcolor="#6A7589" filled="t" stroked="f" coordsize="21600,21600" arcsize="0.166666666666667" o:gfxdata="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Ypba5AAAA2g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16" o:spid="_x0000_s1026" o:spt="2" style="position:absolute;left:5133;top:1799;height:259;width:259;v-text-anchor:middle;" fillcolor="#6A7589" filled="t" stroked="f" coordsize="21600,21600" arcsize="0.166666666666667" o:gfxdata="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HO2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20" o:spid="_x0000_s1026" o:spt="2" style="position:absolute;left:5133;top:2351;height:259;width:259;v-text-anchor:middle;" fillcolor="#6A7589" filled="t" stroked="f" coordsize="21600,21600" arcsize="0.166666666666667" o:gfxdata="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UAC2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group id="组合 15" o:spid="_x0000_s1026" o:spt="203" style="position:absolute;left:17405;top:5147;height:726;width:3913;" coordorigin="1317,2366" coordsize="3913,72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26" o:spid="_x0000_s1026" o:spt="203" style="position:absolute;left:1327;top:2371;height:721;width:3903;" coordorigin="1319,2058" coordsize="3903,721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任意多边形 8" o:spid="_x0000_s1026" o:spt="100" style="position:absolute;left:1319;top:2595;flip:x;height:184;width:141;" fillcolor="#FFFFFF [3212]" filled="t" stroked="f" coordsize="82,109" o:gfxdata="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xCW25AAAA2wAA&#10;AA8AAAAAAAAAAQAgAAAAIgAAAGRycy9kb3ducmV2LnhtbFBLAQIUABQAAAAIAIdO4kAzLwWeOwAA&#10;ADkAAAAQAAAAAAAAAAEAIAAAAAgBAABkcnMvc2hhcGV4bWwueG1sUEsFBgAAAAAGAAYAWwEAALID&#10;AAAAAA==&#10;" path="m41,109c41,109,0,64,0,41c0,19,18,0,41,0c63,0,82,19,82,41c82,64,41,109,41,109xm41,14c26,14,13,26,13,41c13,56,26,69,41,69c56,69,68,56,68,41c68,26,56,14,41,14xm41,14c41,14,41,14,41,14e">
                        <v:path o:connectlocs="41,109;0,41;41,0;82,41;41,109;41,14;13,41;41,69;68,41;41,14;41,14;41,14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20" o:spid="_x0000_s1026" o:spt="100" style="position:absolute;left:5060;top:2058;height:156;width:154;" fillcolor="#FFFFFF [3212]" filled="t" stroked="f" coordsize="60,60" o:gfxdata="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B32qrsAAADb&#10;AAAADwAAAAAAAAABACAAAAAiAAAAZHJzL2Rvd25yZXYueG1sUEsBAhQAFAAAAAgAh07iQDMvBZ47&#10;AAAAOQAAABAAAAAAAAAAAQAgAAAACgEAAGRycy9zaGFwZXhtbC54bWxQSwUGAAAAAAYABgBbAQAA&#10;tAMAAAAA&#10;" path="m44,36c40,40,40,44,36,44c32,44,28,40,24,36c20,32,16,28,16,24c16,20,20,20,24,16c28,12,16,0,12,0c8,0,0,12,0,12c0,20,8,36,16,44c24,52,40,60,48,60c48,60,60,52,60,48c60,44,48,32,44,36e">
                        <v:path o:connectlocs="44,36;36,44;24,36;16,24;24,16;12,0;0,12;16,44;48,60;60,48;44,36" o:connectangles="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21" o:spid="_x0000_s1026" o:spt="100" style="position:absolute;left:5048;top:2623;flip:x;height:122;width:174;" fillcolor="#FFFFFF [3212]" filled="t" stroked="f" coordsize="302,208" o:gfxdata="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KxtW5AAAA2wAA&#10;AA8AAAAAAAAAAQAgAAAAIgAAAGRycy9kb3ducmV2LnhtbFBLAQIUABQAAAAIAIdO4kAzLwWeOwAA&#10;ADkAAAAQAAAAAAAAAAEAIAAAAAgBAABkcnMvc2hhcGV4bWwueG1sUEsFBgAAAAAGAAYAWwEAALID&#10;AAAAAA==&#10;" path="m0,208l94,123,151,170,208,123,302,208,0,208m217,114l302,48,302,189,217,114m0,189l0,48,85,114,0,189m151,152l0,29,0,0,302,0,302,29,151,152m151,152l151,152e">
  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任意多边形 11" o:spid="_x0000_s1026" o:spt="100" style="position:absolute;left:1317;top:2366;height:168;width:168;" fillcolor="#FFFFFF [3212]" filled="t" stroked="f" coordsize="341,341" o:gfxdata="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M6dbsAAADb&#10;AAAADwAAAAAAAAABACAAAAAiAAAAZHJzL2Rvd25yZXYueG1sUEsBAhQAFAAAAAgAh07iQDMvBZ47&#10;AAAAOQAAABAAAAAAAAAAAQAgAAAACgEAAGRycy9zaGFwZXhtbC54bWxQSwUGAAAAAAYABgBbAQAA&#10;tAM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组合 66" o:spid="_x0000_s1026" o:spt="203" style="position:absolute;left:9358;top:536;height:1417;width:7197;" coordorigin="4612,1009" coordsize="7197,1417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97" o:spid="_x0000_s1026" o:spt="202" type="#_x0000_t202" style="position:absolute;left:4612;top:1836;height:590;width:6807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FBD32CB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jc w:val="both"/>
                            <w:textAlignment w:val="auto"/>
                            <w:outlineLvl w:val="9"/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5D5750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Career Objective：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Game Developer Intern</w:t>
                          </w:r>
                        </w:p>
                      </w:txbxContent>
                    </v:textbox>
                  </v:shape>
                  <v:shape id="文本框 5" o:spid="_x0000_s1026" o:spt="202" type="#_x0000_t202" style="position:absolute;left:4612;top:1009;height:916;width:7197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124D785A">
                          <w:pPr>
                            <w:rPr>
                              <w:rFonts w:hint="default"/>
                              <w:sz w:val="52"/>
                              <w:szCs w:val="52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i w:val="0"/>
                              <w:caps w:val="0"/>
                              <w:color w:val="333333"/>
                              <w:spacing w:val="0"/>
                              <w:sz w:val="52"/>
                              <w:szCs w:val="52"/>
                              <w:shd w:val="clear" w:fill="FFFFFF"/>
                              <w:lang w:val="en-US" w:eastAsia="zh-CN"/>
                            </w:rPr>
                            <w:t>Chu Đình Hưởng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1522095</wp:posOffset>
                </wp:positionV>
                <wp:extent cx="884555" cy="5244465"/>
                <wp:effectExtent l="0" t="0" r="14605" b="139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555" cy="5244465"/>
                          <a:chOff x="5030" y="3986"/>
                          <a:chExt cx="1393" cy="8259"/>
                        </a:xfrm>
                        <a:solidFill>
                          <a:schemeClr val="bg1"/>
                        </a:solidFill>
                      </wpg:grpSpPr>
                      <wps:wsp>
                        <wps:cNvPr id="253" name="任意多边形 76"/>
                        <wps:cNvSpPr>
                          <a:spLocks noChangeAspect="1"/>
                        </wps:cNvSpPr>
                        <wps:spPr>
                          <a:xfrm>
                            <a:off x="5030" y="3986"/>
                            <a:ext cx="400" cy="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9" name="任意多边形 264"/>
                        <wps:cNvSpPr/>
                        <wps:spPr>
                          <a:xfrm>
                            <a:off x="5475" y="10351"/>
                            <a:ext cx="281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0E82DC58"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60" name="任意多边形 218"/>
                        <wps:cNvSpPr/>
                        <wps:spPr>
                          <a:xfrm flipV="1">
                            <a:off x="5485" y="11918"/>
                            <a:ext cx="327" cy="3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2BBDB5F3"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61" name="任意多边形 129"/>
                        <wps:cNvSpPr/>
                        <wps:spPr>
                          <a:xfrm>
                            <a:off x="6106" y="6847"/>
                            <a:ext cx="317" cy="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66.55pt;margin-top:119.85pt;height:412.95pt;width:69.65pt;z-index:251671552;mso-width-relative:page;mso-height-relative:page;" coordorigin="5030,3986" coordsize="1393,8259" o:gfxdata="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">
                <o:lock v:ext="edit" aspectratio="f"/>
                <v:shape id="任意多边形 76" o:spid="_x0000_s1026" o:spt="100" style="position:absolute;left:5030;top:3986;height:286;width:400;" filled="t" stroked="f" coordsize="263,184" o:gfxdata="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UgO+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64" o:spid="_x0000_s1026" o:spt="100" style="position:absolute;left:5475;top:10351;height:281;width:281;" filled="t" stroked="f" coordsize="255,255" o:gfxdata="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qB6G8AAAA&#10;3A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0E82DC58"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218" o:spid="_x0000_s1026" o:spt="100" style="position:absolute;left:5485;top:11918;flip:y;height:327;width:327;v-text-anchor:middle;" filled="t" stroked="f" coordsize="3543300,3617913" o:gfxdata="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gCfJugAAANwA&#10;AAAPAAAAAAAAAAEAIAAAACIAAABkcnMvZG93bnJldi54bWxQSwECFAAUAAAACACHTuJAMy8FnjsA&#10;AAA5AAAAEAAAAAAAAAABACAAAAAJAQAAZHJzL3NoYXBleG1sLnhtbFBLBQYAAAAABgAGAFsBAACz&#10;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2BBDB5F3"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6106;top:6847;height:278;width:317;v-text-anchor:middle;" filled="t" stroked="f" coordsize="3261356,2766950" o:gfxdata="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rgLL4A&#10;AADc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1438910</wp:posOffset>
                </wp:positionV>
                <wp:extent cx="6520815" cy="340360"/>
                <wp:effectExtent l="0" t="6350" r="13335" b="1524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815" cy="340360"/>
                          <a:chOff x="3684" y="3989"/>
                          <a:chExt cx="10269" cy="536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3684" y="4039"/>
                            <a:ext cx="2446" cy="435"/>
                          </a:xfrm>
                          <a:prstGeom prst="rect">
                            <a:avLst/>
                          </a:prstGeom>
                          <a:solidFill>
                            <a:srgbClr val="6A75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6103" y="4039"/>
                            <a:ext cx="7851" cy="4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5847" y="3989"/>
                            <a:ext cx="536" cy="536"/>
                          </a:xfrm>
                          <a:prstGeom prst="ellipse">
                            <a:avLst/>
                          </a:prstGeom>
                          <a:solidFill>
                            <a:srgbClr val="6A7589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-46.15pt;margin-top:113.3pt;height:26.8pt;width:513.45pt;z-index:251659264;mso-width-relative:page;mso-height-relative:page;" coordorigin="3684,3989" coordsize="10269,536" o:gfxdata="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AkOli3bAAAACwEAAA8AAAAAAAAAAQAgAAAAIgAAAGRycy9kb3ducmV2LnhtbFBL&#10;AQIUABQAAAAIAIdO4kAWh8AoggMAACoMAAAOAAAAAAAAAAEAIAAAACoBAABkcnMvZTJvRG9jLnht&#10;bFBLBQYAAAAABgAGAFkBAAAeBwAAAAA=&#10;">
                <o:lock v:ext="edit" aspectratio="f"/>
                <v:rect id="矩形 40" o:spid="_x0000_s1026" o:spt="1" style="position:absolute;left:3684;top:4039;height:435;width:2446;v-text-anchor:middle;" fillcolor="#6A7589" filled="t" stroked="f" coordsize="21600,21600" o:gfxdata="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VSFm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2" o:spid="_x0000_s1026" o:spt="1" style="position:absolute;left:6103;top:4039;height:435;width:7851;v-text-anchor:middle;" fillcolor="#D9D9D9 [2732]" filled="t" stroked="f" coordsize="21600,21600" o:gfxdata="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/Az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21" o:spid="_x0000_s1026" o:spt="3" type="#_x0000_t3" style="position:absolute;left:5847;top:3989;height:536;width:536;v-text-anchor:middle;" fillcolor="#6A7589" filled="t" stroked="t" coordsize="21600,21600" o:gfxdata="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12J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-955040</wp:posOffset>
                </wp:positionH>
                <wp:positionV relativeFrom="paragraph">
                  <wp:posOffset>-883920</wp:posOffset>
                </wp:positionV>
                <wp:extent cx="271780" cy="281305"/>
                <wp:effectExtent l="0" t="0" r="13970" b="4445"/>
                <wp:wrapNone/>
                <wp:docPr id="19" name="六角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425" y="83820"/>
                          <a:ext cx="271780" cy="28130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六角星 19" o:spid="_x0000_s1026" style="position:absolute;left:0pt;margin-left:-75.2pt;margin-top:-69.6pt;height:22.15pt;width:21.4pt;z-index:251669504;v-text-anchor:middle;mso-width-relative:page;mso-height-relative:page;" fillcolor="#FFFFFF [3212]" filled="t" stroked="f" coordsize="271780,281305" o:gfxdata="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eLOeDcAAAADgEAAA8AAAAAAAAAAQAg&#10;AAAAIgAAAGRycy9kb3ducmV2LnhtbFBLAQIUABQAAAAIAIdO4kAh3ioBfAIAANkEAAAOAAAAAAAA&#10;AAEAIAAAACsBAABkcnMvZTJvRG9jLnhtbFBLBQYAAAAABgAGAFkBAAAZBgAAAAA=&#10;" path="m0,70326l90592,70325,135890,0,181187,70325,271779,70326,226484,140652,271779,210978,181187,210979,135890,281305,90592,210979,0,210978,45295,140652xe">
                <v:path o:connectlocs="271779,70326;271779,210978;135890,281305;0,210978;0,70326;135890,0" o:connectangles="0,0,82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-993140</wp:posOffset>
                </wp:positionV>
                <wp:extent cx="2157730" cy="45402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45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7C295"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-50.05pt;margin-top:-78.2pt;height:35.75pt;width:169.9pt;z-index:251670528;mso-width-relative:page;mso-height-relative:page;" filled="f" stroked="f" coordsize="21600,21600" o:gfxdata="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EnmcbdAAAADQEAAA8AAAAAAAAAAQAgAAAAIgAA&#10;AGRycy9kb3ducmV2LnhtbFBLAQIUABQAAAAIAIdO4kDKYsct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77C295">
                      <w:pPr>
                        <w:rPr>
                          <w:rFonts w:hint="default" w:eastAsiaTheme="minor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-930910</wp:posOffset>
                </wp:positionV>
                <wp:extent cx="7694930" cy="349250"/>
                <wp:effectExtent l="0" t="0" r="1270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930" cy="349250"/>
                        </a:xfrm>
                        <a:prstGeom prst="rect">
                          <a:avLst/>
                        </a:prstGeom>
                        <a:solidFill>
                          <a:srgbClr val="6A75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-93.8pt;margin-top:-73.3pt;height:27.5pt;width:605.9pt;z-index:251662336;v-text-anchor:middle;mso-width-relative:page;mso-height-relative:page;" fillcolor="#6A7589" filled="t" stroked="f" coordsize="21600,21600" o:gfxdata="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CzYCbbAAAADgEAAA8AAAAAAAAAAQAgAAAAIgAAAGRycy9kb3du&#10;cmV2LnhtbFBLAQIUABQAAAAIAIdO4kBNQSSFbgIAAM0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1866900</wp:posOffset>
                </wp:positionV>
                <wp:extent cx="6597650" cy="1085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87C0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- Present      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chool：VTC Academy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5D7948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 w14:paraId="33E2F71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ajor：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Game Developer</w:t>
                            </w:r>
                          </w:p>
                          <w:p w14:paraId="0576FE2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0.7pt;margin-top:147pt;height:85.5pt;width:519.5pt;z-index:251667456;mso-width-relative:page;mso-height-relative:page;" filled="f" stroked="f" coordsize="21600,21600" o:gfxdata="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P4HV3QAAAAwBAAAPAAAAAAAAAAEAIAAAACIAAABk&#10;cnMvZG93bnJldi54bWxQSwECFAAUAAAACACHTuJALY3wyjoCAABn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AD87C0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Microsoft YaHei" w:hAnsi="Microsoft YaHei" w:eastAsia="Microsoft YaHei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- Present        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chool：VTC Academy 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1F4E79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5D7948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1F4E79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 w14:paraId="33E2F71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ajor：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Game Developer</w:t>
                      </w:r>
                    </w:p>
                    <w:p w14:paraId="0576FE2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3712210</wp:posOffset>
                </wp:positionV>
                <wp:extent cx="6611620" cy="16249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620" cy="162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A2C2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NinjaFrog: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 w14:paraId="7288816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840" w:leftChars="0" w:firstLine="420" w:firstLineChars="0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 Genre: 2D Pixel-Art, Action, Side-scrolling. </w:t>
                            </w:r>
                          </w:p>
                          <w:p w14:paraId="19D85D9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840" w:leftChars="0" w:firstLine="420" w:firstLineChars="0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Tools: Unity, C#, Visual Studio Code.</w:t>
                            </w:r>
                          </w:p>
                          <w:p w14:paraId="35A36F4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840" w:leftChars="0" w:firstLine="420" w:firstLineChars="0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 Role: Solo Developer - designed and implemented all core mechanics.</w:t>
                            </w:r>
                          </w:p>
                          <w:p w14:paraId="1371CCCF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 Link Github: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"https://github.com/huonprocode/NinjaFrog2D" </w:instrTex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https://github.com/huonprocode/NinjaFrog2D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5E0E993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 Link Video: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"https://youtu.be/KOS-A9gcjCg" </w:instrTex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https://youtu.be/KOS-A9gcjCg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1ED6702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0.15pt;margin-top:292.3pt;height:127.95pt;width:520.6pt;z-index:251666432;mso-width-relative:page;mso-height-relative:page;" filled="f" stroked="f" coordsize="21600,21600" o:gfxdata="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CRHQt0AAAAMAQAADwAAAAAAAAABACAAAAAiAAAA&#10;ZHJzL2Rvd25yZXYueG1sUEsBAhQAFAAAAAgAh07iQMv8M7U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9A2C2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Microsoft YaHei" w:hAnsi="Microsoft YaHei" w:eastAsia="Microsoft YaHe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NinjaFrog: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1F4E79" w:themeColor="accent1" w:themeShade="80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</w:p>
                    <w:p w14:paraId="7288816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840" w:leftChars="0" w:firstLine="420" w:firstLineChars="0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 Genre: 2D Pixel-Art, Action, Side-scrolling. </w:t>
                      </w:r>
                    </w:p>
                    <w:p w14:paraId="19D85D9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840" w:leftChars="0" w:firstLine="420" w:firstLineChars="0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Tools: Unity, C#, Visual Studio Code.</w:t>
                      </w:r>
                    </w:p>
                    <w:p w14:paraId="35A36F4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840" w:leftChars="0" w:firstLine="420" w:firstLineChars="0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 Role: Solo Developer - designed and implemented all core mechanics.</w:t>
                      </w:r>
                    </w:p>
                    <w:p w14:paraId="1371CCCF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 Link Github: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"https://github.com/huonprocode/NinjaFrog2D" </w:instrTex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9"/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https://github.com/huonprocode/NinjaFrog2D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 w14:paraId="5E0E993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 Link Video: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"https://youtu.be/KOS-A9gcjCg" </w:instrTex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https://youtu.be/KOS-A9gcjCg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 w14:paraId="1ED6702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</w:p>
    <w:p w14:paraId="065A1952">
      <w:pPr>
        <w:rPr>
          <w:rFonts w:hint="default"/>
          <w:color w:val="FFFFFF" w:themeColor="background1"/>
          <w:sz w:val="21"/>
          <w:lang w:val="en-US" w:eastAsia="zh-CN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创艺简粗黑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53880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1F44A9C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746426"/>
    <w:rsid w:val="037B532E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AD081F"/>
    <w:rsid w:val="04C03FF9"/>
    <w:rsid w:val="04C437E6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73D5688"/>
    <w:rsid w:val="076D2A28"/>
    <w:rsid w:val="07820B94"/>
    <w:rsid w:val="07FC091D"/>
    <w:rsid w:val="08575FFD"/>
    <w:rsid w:val="08B10699"/>
    <w:rsid w:val="08D74B38"/>
    <w:rsid w:val="08DC243F"/>
    <w:rsid w:val="090E1192"/>
    <w:rsid w:val="09302F2B"/>
    <w:rsid w:val="09425845"/>
    <w:rsid w:val="0969178C"/>
    <w:rsid w:val="09931565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BC53880"/>
    <w:rsid w:val="0C653676"/>
    <w:rsid w:val="0C6725E8"/>
    <w:rsid w:val="0C851D03"/>
    <w:rsid w:val="0CAC4B4C"/>
    <w:rsid w:val="0CCE2B10"/>
    <w:rsid w:val="0CFA5AB9"/>
    <w:rsid w:val="0DC52185"/>
    <w:rsid w:val="0DF071A2"/>
    <w:rsid w:val="0E1513DE"/>
    <w:rsid w:val="0E642DE5"/>
    <w:rsid w:val="0E6E7B0F"/>
    <w:rsid w:val="0E7200BB"/>
    <w:rsid w:val="0F2C51F5"/>
    <w:rsid w:val="0F377A67"/>
    <w:rsid w:val="0F580654"/>
    <w:rsid w:val="0F9A5C31"/>
    <w:rsid w:val="0FAF0F65"/>
    <w:rsid w:val="11136D56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7D3132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74519D"/>
    <w:rsid w:val="15CE099A"/>
    <w:rsid w:val="162E6712"/>
    <w:rsid w:val="163A376E"/>
    <w:rsid w:val="164374CD"/>
    <w:rsid w:val="165750CB"/>
    <w:rsid w:val="16B7108E"/>
    <w:rsid w:val="16BA53EF"/>
    <w:rsid w:val="172F50E9"/>
    <w:rsid w:val="175E0287"/>
    <w:rsid w:val="17667BAA"/>
    <w:rsid w:val="17C72C5B"/>
    <w:rsid w:val="181B31B5"/>
    <w:rsid w:val="18420CED"/>
    <w:rsid w:val="185D7493"/>
    <w:rsid w:val="188A0D17"/>
    <w:rsid w:val="18B25AF6"/>
    <w:rsid w:val="18B74A50"/>
    <w:rsid w:val="18DA394F"/>
    <w:rsid w:val="18F72A28"/>
    <w:rsid w:val="18FC11D9"/>
    <w:rsid w:val="198163B3"/>
    <w:rsid w:val="19AA2992"/>
    <w:rsid w:val="1A8C17C0"/>
    <w:rsid w:val="1A920B66"/>
    <w:rsid w:val="1AB5423B"/>
    <w:rsid w:val="1AC2035B"/>
    <w:rsid w:val="1ACC4CC5"/>
    <w:rsid w:val="1AD40C4E"/>
    <w:rsid w:val="1B003E05"/>
    <w:rsid w:val="1B7D2CDE"/>
    <w:rsid w:val="1BE869C8"/>
    <w:rsid w:val="1BE86F08"/>
    <w:rsid w:val="1C2A17AB"/>
    <w:rsid w:val="1C393BCD"/>
    <w:rsid w:val="1C4F04A0"/>
    <w:rsid w:val="1C6534D5"/>
    <w:rsid w:val="1C9D24FF"/>
    <w:rsid w:val="1C9E32DB"/>
    <w:rsid w:val="1CC14CD6"/>
    <w:rsid w:val="1D1E1D0B"/>
    <w:rsid w:val="1D3922D9"/>
    <w:rsid w:val="1D9E609E"/>
    <w:rsid w:val="1DBD39A9"/>
    <w:rsid w:val="1DC076F7"/>
    <w:rsid w:val="1DE212EF"/>
    <w:rsid w:val="1DE76BA3"/>
    <w:rsid w:val="1DEE64BF"/>
    <w:rsid w:val="1E3434A5"/>
    <w:rsid w:val="1E467101"/>
    <w:rsid w:val="1E70600C"/>
    <w:rsid w:val="1E8A45F1"/>
    <w:rsid w:val="1EBC1EF4"/>
    <w:rsid w:val="1EBC2096"/>
    <w:rsid w:val="1ED41662"/>
    <w:rsid w:val="1F2A443D"/>
    <w:rsid w:val="1F903A73"/>
    <w:rsid w:val="1FA40790"/>
    <w:rsid w:val="1FD75C38"/>
    <w:rsid w:val="1FE13C6B"/>
    <w:rsid w:val="204E4BD9"/>
    <w:rsid w:val="205276F9"/>
    <w:rsid w:val="206D537C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031056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3E24720"/>
    <w:rsid w:val="24145847"/>
    <w:rsid w:val="24225F77"/>
    <w:rsid w:val="245B5D30"/>
    <w:rsid w:val="247C6B1D"/>
    <w:rsid w:val="24AB6C23"/>
    <w:rsid w:val="24C611D6"/>
    <w:rsid w:val="2513099B"/>
    <w:rsid w:val="2564604E"/>
    <w:rsid w:val="25DB23F1"/>
    <w:rsid w:val="2622585A"/>
    <w:rsid w:val="26405140"/>
    <w:rsid w:val="266A65CC"/>
    <w:rsid w:val="266C4583"/>
    <w:rsid w:val="267C77F0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772F35"/>
    <w:rsid w:val="298B05D7"/>
    <w:rsid w:val="29FC1EA0"/>
    <w:rsid w:val="2A1771DF"/>
    <w:rsid w:val="2A795E61"/>
    <w:rsid w:val="2A8621E4"/>
    <w:rsid w:val="2A8A4B47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6A48E8"/>
    <w:rsid w:val="2D8F6BF2"/>
    <w:rsid w:val="2D9049E7"/>
    <w:rsid w:val="2DC21AD1"/>
    <w:rsid w:val="2DC3461C"/>
    <w:rsid w:val="2E01406E"/>
    <w:rsid w:val="2E0E59B7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B1324F"/>
    <w:rsid w:val="2FB34BBE"/>
    <w:rsid w:val="2FC57D55"/>
    <w:rsid w:val="30013F99"/>
    <w:rsid w:val="301C491F"/>
    <w:rsid w:val="30C80FB3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8F6883"/>
    <w:rsid w:val="33AA0345"/>
    <w:rsid w:val="33AF78C9"/>
    <w:rsid w:val="33BA1E63"/>
    <w:rsid w:val="33F74B00"/>
    <w:rsid w:val="34357349"/>
    <w:rsid w:val="34481AFC"/>
    <w:rsid w:val="34484F30"/>
    <w:rsid w:val="347474FF"/>
    <w:rsid w:val="34843D93"/>
    <w:rsid w:val="34A76F77"/>
    <w:rsid w:val="34CD147F"/>
    <w:rsid w:val="35883204"/>
    <w:rsid w:val="35AE6E11"/>
    <w:rsid w:val="35CA4F85"/>
    <w:rsid w:val="35EA3ADE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9139C"/>
    <w:rsid w:val="3ABE0451"/>
    <w:rsid w:val="3B6960BF"/>
    <w:rsid w:val="3B8C1BE2"/>
    <w:rsid w:val="3BCC57B1"/>
    <w:rsid w:val="3C037A1A"/>
    <w:rsid w:val="3C2454C2"/>
    <w:rsid w:val="3C375B96"/>
    <w:rsid w:val="3CB93D65"/>
    <w:rsid w:val="3D383DBA"/>
    <w:rsid w:val="3D4637E1"/>
    <w:rsid w:val="3DF61F78"/>
    <w:rsid w:val="3E32349B"/>
    <w:rsid w:val="3E4E4053"/>
    <w:rsid w:val="3E7B12F8"/>
    <w:rsid w:val="3ECF1C51"/>
    <w:rsid w:val="3EEB161B"/>
    <w:rsid w:val="3F4674F1"/>
    <w:rsid w:val="40185D56"/>
    <w:rsid w:val="403A69F2"/>
    <w:rsid w:val="40486C8E"/>
    <w:rsid w:val="411C7136"/>
    <w:rsid w:val="414046AA"/>
    <w:rsid w:val="41561554"/>
    <w:rsid w:val="41572D65"/>
    <w:rsid w:val="41712063"/>
    <w:rsid w:val="41754D1F"/>
    <w:rsid w:val="41955490"/>
    <w:rsid w:val="41A97793"/>
    <w:rsid w:val="41B73A62"/>
    <w:rsid w:val="41D6397F"/>
    <w:rsid w:val="423B4745"/>
    <w:rsid w:val="423C1A41"/>
    <w:rsid w:val="428622B0"/>
    <w:rsid w:val="43010085"/>
    <w:rsid w:val="43076151"/>
    <w:rsid w:val="4322086C"/>
    <w:rsid w:val="434E7431"/>
    <w:rsid w:val="435940F8"/>
    <w:rsid w:val="43797EC0"/>
    <w:rsid w:val="43BE5D24"/>
    <w:rsid w:val="441279FF"/>
    <w:rsid w:val="4418479D"/>
    <w:rsid w:val="44453DDE"/>
    <w:rsid w:val="44D35CD8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76512BF"/>
    <w:rsid w:val="477052EA"/>
    <w:rsid w:val="479730E4"/>
    <w:rsid w:val="47DD14A5"/>
    <w:rsid w:val="47F606D6"/>
    <w:rsid w:val="481B4975"/>
    <w:rsid w:val="486C312C"/>
    <w:rsid w:val="486D0FEC"/>
    <w:rsid w:val="48AD638F"/>
    <w:rsid w:val="48C9031A"/>
    <w:rsid w:val="49235724"/>
    <w:rsid w:val="49395942"/>
    <w:rsid w:val="495B5813"/>
    <w:rsid w:val="49E81B9B"/>
    <w:rsid w:val="4A3D4188"/>
    <w:rsid w:val="4A795210"/>
    <w:rsid w:val="4A9345DE"/>
    <w:rsid w:val="4ACA2718"/>
    <w:rsid w:val="4AD9780F"/>
    <w:rsid w:val="4B387A70"/>
    <w:rsid w:val="4B7340AE"/>
    <w:rsid w:val="4BA87F43"/>
    <w:rsid w:val="4BBC5FA5"/>
    <w:rsid w:val="4BF24C6A"/>
    <w:rsid w:val="4C5F6EB9"/>
    <w:rsid w:val="4C604586"/>
    <w:rsid w:val="4C62274E"/>
    <w:rsid w:val="4C841607"/>
    <w:rsid w:val="4C8B4705"/>
    <w:rsid w:val="4CE409DD"/>
    <w:rsid w:val="4CE640FE"/>
    <w:rsid w:val="4D146BC3"/>
    <w:rsid w:val="4DC63704"/>
    <w:rsid w:val="4E323AFF"/>
    <w:rsid w:val="4E3C1A0A"/>
    <w:rsid w:val="4E777A24"/>
    <w:rsid w:val="4EAE77CF"/>
    <w:rsid w:val="4FF67BBA"/>
    <w:rsid w:val="503C43F9"/>
    <w:rsid w:val="505D5184"/>
    <w:rsid w:val="50CC56A2"/>
    <w:rsid w:val="50CC5E28"/>
    <w:rsid w:val="50E631AF"/>
    <w:rsid w:val="515A15AA"/>
    <w:rsid w:val="51B44F9E"/>
    <w:rsid w:val="51C16550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433EFC"/>
    <w:rsid w:val="544A1D75"/>
    <w:rsid w:val="547C2C41"/>
    <w:rsid w:val="54FE4287"/>
    <w:rsid w:val="55A4094D"/>
    <w:rsid w:val="560B0BE3"/>
    <w:rsid w:val="560E1F74"/>
    <w:rsid w:val="56480272"/>
    <w:rsid w:val="56690E8A"/>
    <w:rsid w:val="569B60FF"/>
    <w:rsid w:val="56D00224"/>
    <w:rsid w:val="573D3E09"/>
    <w:rsid w:val="5785222F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614F7E"/>
    <w:rsid w:val="5C631D82"/>
    <w:rsid w:val="5D553153"/>
    <w:rsid w:val="5DAE1A5C"/>
    <w:rsid w:val="5DB61475"/>
    <w:rsid w:val="5DFB1B8B"/>
    <w:rsid w:val="5E002816"/>
    <w:rsid w:val="5E147D54"/>
    <w:rsid w:val="5E2A4A80"/>
    <w:rsid w:val="5E597D54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4C54F8"/>
    <w:rsid w:val="648A0F80"/>
    <w:rsid w:val="648E2F70"/>
    <w:rsid w:val="64B818DE"/>
    <w:rsid w:val="64EA5102"/>
    <w:rsid w:val="654B280B"/>
    <w:rsid w:val="65681BDD"/>
    <w:rsid w:val="65A44FB7"/>
    <w:rsid w:val="65C5024C"/>
    <w:rsid w:val="662329DD"/>
    <w:rsid w:val="66A31EBB"/>
    <w:rsid w:val="66D109C6"/>
    <w:rsid w:val="66E12268"/>
    <w:rsid w:val="675B7BA5"/>
    <w:rsid w:val="67D71200"/>
    <w:rsid w:val="6873416A"/>
    <w:rsid w:val="68BC3EA2"/>
    <w:rsid w:val="68C356C6"/>
    <w:rsid w:val="68C92469"/>
    <w:rsid w:val="68CE2F67"/>
    <w:rsid w:val="69067B6A"/>
    <w:rsid w:val="69877F2E"/>
    <w:rsid w:val="69EC2C7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32022A5"/>
    <w:rsid w:val="733C04C3"/>
    <w:rsid w:val="737030BA"/>
    <w:rsid w:val="73A57940"/>
    <w:rsid w:val="73FA0F56"/>
    <w:rsid w:val="742720C3"/>
    <w:rsid w:val="74535840"/>
    <w:rsid w:val="74C019A6"/>
    <w:rsid w:val="74D626D4"/>
    <w:rsid w:val="74DD2969"/>
    <w:rsid w:val="75626467"/>
    <w:rsid w:val="759432AE"/>
    <w:rsid w:val="75BE6539"/>
    <w:rsid w:val="76004DC0"/>
    <w:rsid w:val="768A4D12"/>
    <w:rsid w:val="772F60A3"/>
    <w:rsid w:val="778C7FC9"/>
    <w:rsid w:val="77C05673"/>
    <w:rsid w:val="78052087"/>
    <w:rsid w:val="782E4DD1"/>
    <w:rsid w:val="783D2A16"/>
    <w:rsid w:val="78482405"/>
    <w:rsid w:val="786945CD"/>
    <w:rsid w:val="795B528B"/>
    <w:rsid w:val="79C220D6"/>
    <w:rsid w:val="79C96961"/>
    <w:rsid w:val="79DE5B8E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A63594"/>
    <w:rsid w:val="7C730D9C"/>
    <w:rsid w:val="7C766462"/>
    <w:rsid w:val="7CED5FAC"/>
    <w:rsid w:val="7D0079C6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3F4980"/>
    <w:rsid w:val="7F663224"/>
    <w:rsid w:val="7F8263BD"/>
    <w:rsid w:val="7FD37624"/>
    <w:rsid w:val="7FF3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7"/>
    <w:uiPriority w:val="0"/>
    <w:rPr>
      <w:color w:val="800080"/>
      <w:u w:val="single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paragraph" w:styleId="1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h413\AppData\Roaming\kingsoft\office6\templates\download\1855e347\Dark%20Blu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Dark Blue Resume.docx</Template>
  <Pages>2</Pages>
  <Words>0</Words>
  <Characters>0</Characters>
  <Lines>0</Lines>
  <Paragraphs>0</Paragraphs>
  <TotalTime>10</TotalTime>
  <ScaleCrop>false</ScaleCrop>
  <LinksUpToDate>false</LinksUpToDate>
  <CharactersWithSpaces>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2025-06-17T16:45:00Z</dcterms:created>
  <dc:creator>hh413</dc:creator>
  <cp:lastModifiedBy>Hưởng Chu</cp:lastModifiedBy>
  <dcterms:modified xsi:type="dcterms:W3CDTF">2025-06-17T16:56:47Z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KSORubyTemplateID" linkTarget="0">
    <vt:lpwstr>4</vt:lpwstr>
  </property>
  <property fmtid="{D5CDD505-2E9C-101B-9397-08002B2CF9AE}" pid="4" name="ICV">
    <vt:lpwstr>56F3FC56096A4975982423D242E98037_11</vt:lpwstr>
  </property>
</Properties>
</file>